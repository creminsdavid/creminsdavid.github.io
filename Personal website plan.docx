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EEA008" w14:textId="460DE4FF" w:rsidR="00487D97" w:rsidRPr="00487D97" w:rsidRDefault="002279F3" w:rsidP="00487D97">
      <w:pPr>
        <w:pStyle w:val="Date"/>
      </w:pPr>
      <w:r>
        <w:t>Personal website plan</w:t>
      </w:r>
      <w:r w:rsidR="00487D97">
        <w:t xml:space="preserve"> – AWS free tier will expire May 23, 2017</w:t>
      </w:r>
      <w:r w:rsidR="008A4D75">
        <w:t>, manage from console page, $12 will be charged May 24, 2017</w:t>
      </w:r>
    </w:p>
    <w:p w14:paraId="5296D143" w14:textId="625FBE3C" w:rsidR="00464D18" w:rsidRDefault="002279F3" w:rsidP="00567E9A">
      <w:pPr>
        <w:pStyle w:val="Title"/>
      </w:pPr>
      <w:r>
        <w:t>davidcremins.com</w:t>
      </w:r>
    </w:p>
    <w:p w14:paraId="474EFE7D" w14:textId="77777777" w:rsidR="0090321F" w:rsidRDefault="0090321F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</w:rPr>
      </w:pPr>
    </w:p>
    <w:p w14:paraId="351DA66C" w14:textId="774A22A3" w:rsidR="0090321F" w:rsidRPr="0090321F" w:rsidRDefault="00653C82" w:rsidP="0090321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left="0"/>
        <w:rPr>
          <w:rFonts w:ascii="Helvetica" w:hAnsi="Helvetica" w:cs="Helvetica"/>
          <w:color w:val="000000"/>
          <w:u w:val="single" w:color="000000"/>
        </w:rPr>
      </w:pPr>
      <w:hyperlink r:id="rId7" w:history="1">
        <w:r w:rsidR="0090321F">
          <w:rPr>
            <w:rFonts w:ascii="Helvetica" w:hAnsi="Helvetica" w:cs="Helvetica"/>
            <w:color w:val="000000"/>
            <w:u w:val="single" w:color="000000"/>
          </w:rPr>
          <w:t>https://getbootstrap.com/examples/grid/</w:t>
        </w:r>
      </w:hyperlink>
    </w:p>
    <w:p w14:paraId="59D5C66B" w14:textId="77777777" w:rsidR="002279F3" w:rsidRDefault="002279F3" w:rsidP="002279F3">
      <w:pPr>
        <w:pStyle w:val="Heading1"/>
      </w:pPr>
      <w:r>
        <w:t>david paul danburg cremins</w:t>
      </w:r>
    </w:p>
    <w:p w14:paraId="7929EBC2" w14:textId="4F02D03C" w:rsidR="00004B21" w:rsidRDefault="002279F3">
      <w:r w:rsidRPr="008861FE">
        <w:t>Picture,</w:t>
      </w:r>
      <w:r>
        <w:t xml:space="preserve"> picture of family, </w:t>
      </w:r>
      <w:r w:rsidR="003402B3">
        <w:t>better gradient</w:t>
      </w:r>
    </w:p>
    <w:p w14:paraId="5846591A" w14:textId="24FA18FF" w:rsidR="00004B21" w:rsidRDefault="008C3A59">
      <w:pPr>
        <w:pStyle w:val="Heading2"/>
      </w:pPr>
      <w:proofErr w:type="spellStart"/>
      <w:r>
        <w:t>Navbar</w:t>
      </w:r>
      <w:proofErr w:type="spellEnd"/>
      <w:r>
        <w:t>, add shading and stuff</w:t>
      </w:r>
    </w:p>
    <w:p w14:paraId="13AE783A" w14:textId="13259884" w:rsidR="00004B21" w:rsidRPr="008861FE" w:rsidRDefault="00464D18" w:rsidP="00464D18">
      <w:pPr>
        <w:pStyle w:val="Heading2"/>
      </w:pPr>
      <w:r w:rsidRPr="008861FE">
        <w:t xml:space="preserve">Intro </w:t>
      </w:r>
      <w:r w:rsidR="008861FE" w:rsidRPr="008861FE">
        <w:t>paragraph</w:t>
      </w:r>
    </w:p>
    <w:p w14:paraId="5D461835" w14:textId="299DBB37" w:rsidR="00567E9A" w:rsidRDefault="00567E9A" w:rsidP="00464D18">
      <w:pPr>
        <w:pStyle w:val="Heading2"/>
      </w:pPr>
      <w:r>
        <w:t xml:space="preserve">Add the </w:t>
      </w:r>
      <w:bookmarkStart w:id="0" w:name="_GoBack"/>
      <w:bookmarkEnd w:id="0"/>
      <w:r w:rsidRPr="001B3DDF">
        <w:t>contact footer to</w:t>
      </w:r>
      <w:r>
        <w:t xml:space="preserve"> this and every page</w:t>
      </w:r>
      <w:r w:rsidR="008C3A59">
        <w:t xml:space="preserve"> w/ correct photos</w:t>
      </w:r>
    </w:p>
    <w:p w14:paraId="27470B62" w14:textId="77777777" w:rsidR="002279F3" w:rsidRDefault="002279F3" w:rsidP="002279F3">
      <w:pPr>
        <w:pStyle w:val="Heading1"/>
      </w:pPr>
      <w:r>
        <w:t>about</w:t>
      </w:r>
    </w:p>
    <w:p w14:paraId="6B8C7EEC" w14:textId="2C362242" w:rsidR="002279F3" w:rsidRDefault="002279F3" w:rsidP="002279F3">
      <w:pPr>
        <w:pStyle w:val="Heading2"/>
      </w:pPr>
      <w:r w:rsidRPr="00216A18">
        <w:rPr>
          <w:highlight w:val="yellow"/>
        </w:rPr>
        <w:t>Write up</w:t>
      </w:r>
      <w:r>
        <w:t xml:space="preserve"> a little something about yourself, include more pictures from the past on the borders</w:t>
      </w:r>
      <w:r w:rsidR="00464D18">
        <w:t>?</w:t>
      </w:r>
    </w:p>
    <w:p w14:paraId="4398D5F8" w14:textId="5D8C33C8" w:rsidR="00C9216A" w:rsidRDefault="00464D18" w:rsidP="00464D18">
      <w:pPr>
        <w:pStyle w:val="Heading2"/>
      </w:pPr>
      <w:r>
        <w:t>CV/Resume</w:t>
      </w:r>
    </w:p>
    <w:p w14:paraId="0BB6D1C9" w14:textId="47A8063E" w:rsidR="00464D18" w:rsidRDefault="00464D18" w:rsidP="00464D18">
      <w:pPr>
        <w:pStyle w:val="Heading2"/>
      </w:pPr>
      <w:r>
        <w:t>Cool graphic</w:t>
      </w:r>
      <w:r w:rsidR="008861FE">
        <w:t>/link</w:t>
      </w:r>
      <w:r>
        <w:t xml:space="preserve"> of family tree </w:t>
      </w:r>
    </w:p>
    <w:p w14:paraId="1BCCC0D8" w14:textId="752C9EB8" w:rsidR="00464D18" w:rsidRDefault="00C9216A" w:rsidP="00464D18">
      <w:pPr>
        <w:pStyle w:val="Heading1"/>
      </w:pPr>
      <w:r>
        <w:t>RESEARCH</w:t>
      </w:r>
    </w:p>
    <w:p w14:paraId="4AE5E155" w14:textId="4FBD7C5F" w:rsidR="00464D18" w:rsidRDefault="00464D18" w:rsidP="00464D18">
      <w:pPr>
        <w:pStyle w:val="Heading2"/>
      </w:pPr>
      <w:r>
        <w:t>Choose some past papers</w:t>
      </w:r>
    </w:p>
    <w:p w14:paraId="5970997F" w14:textId="1E5D995F" w:rsidR="00464D18" w:rsidRDefault="00464D18" w:rsidP="00464D18">
      <w:pPr>
        <w:pStyle w:val="Heading2"/>
      </w:pPr>
      <w:r>
        <w:t>Descriptions of skills/projects in other labs</w:t>
      </w:r>
    </w:p>
    <w:p w14:paraId="2DC1BE24" w14:textId="5C12971B" w:rsidR="00464D18" w:rsidRDefault="002279F3" w:rsidP="00464D18">
      <w:pPr>
        <w:pStyle w:val="Heading1"/>
      </w:pPr>
      <w:r>
        <w:t>links/projects</w:t>
      </w:r>
    </w:p>
    <w:p w14:paraId="75FE804F" w14:textId="39912E67" w:rsidR="00464D18" w:rsidRDefault="00464D18" w:rsidP="00464D18">
      <w:pPr>
        <w:pStyle w:val="Heading2"/>
      </w:pPr>
      <w:r>
        <w:t xml:space="preserve">Songs, </w:t>
      </w:r>
      <w:proofErr w:type="gramStart"/>
      <w:r>
        <w:t>a cappella</w:t>
      </w:r>
      <w:proofErr w:type="gramEnd"/>
      <w:r>
        <w:t>, bands, YouTube recordings</w:t>
      </w:r>
    </w:p>
    <w:p w14:paraId="290860B4" w14:textId="77777777" w:rsidR="002279F3" w:rsidRDefault="002279F3" w:rsidP="002279F3">
      <w:pPr>
        <w:pStyle w:val="Heading2"/>
      </w:pPr>
      <w:r>
        <w:t xml:space="preserve">Description of current projects/interests/groups </w:t>
      </w:r>
    </w:p>
    <w:p w14:paraId="4172AF09" w14:textId="40C3440F" w:rsidR="002279F3" w:rsidRDefault="00464D18" w:rsidP="002279F3">
      <w:pPr>
        <w:pStyle w:val="Heading1"/>
      </w:pPr>
      <w:r>
        <w:t>writing</w:t>
      </w:r>
    </w:p>
    <w:p w14:paraId="5F89258B" w14:textId="52F974E1" w:rsidR="00464D18" w:rsidRDefault="002279F3" w:rsidP="002279F3">
      <w:pPr>
        <w:pStyle w:val="Heading2"/>
      </w:pPr>
      <w:r>
        <w:t>Excerpts from the past</w:t>
      </w:r>
      <w:r w:rsidR="00464D18">
        <w:t xml:space="preserve"> – decide on way of presenting them, on fake notebook paper or whatever</w:t>
      </w:r>
    </w:p>
    <w:p w14:paraId="67B1B758" w14:textId="10A1357E" w:rsidR="002279F3" w:rsidRDefault="002279F3" w:rsidP="002279F3">
      <w:pPr>
        <w:pStyle w:val="Heading2"/>
      </w:pPr>
      <w:r>
        <w:t>posts about adventures in the future</w:t>
      </w:r>
      <w:r w:rsidR="00464D18">
        <w:t xml:space="preserve"> </w:t>
      </w:r>
    </w:p>
    <w:p w14:paraId="4EC64234" w14:textId="3DE8AB7C" w:rsidR="002279F3" w:rsidRDefault="00464D18" w:rsidP="008861FE">
      <w:pPr>
        <w:pStyle w:val="Heading2"/>
      </w:pPr>
      <w:r>
        <w:lastRenderedPageBreak/>
        <w:t>Satire: Golden antlers publications</w:t>
      </w:r>
    </w:p>
    <w:p w14:paraId="4A3913D4" w14:textId="77777777" w:rsidR="00216A18" w:rsidRDefault="00216A18" w:rsidP="00216A18">
      <w:pPr>
        <w:pStyle w:val="Heading2"/>
        <w:numPr>
          <w:ilvl w:val="0"/>
          <w:numId w:val="0"/>
        </w:numPr>
        <w:ind w:left="720"/>
      </w:pPr>
    </w:p>
    <w:sectPr w:rsidR="00216A18">
      <w:footerReference w:type="default" r:id="rId8"/>
      <w:pgSz w:w="12240" w:h="15840"/>
      <w:pgMar w:top="1440" w:right="1800" w:bottom="108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58E0A8" w14:textId="77777777" w:rsidR="00653C82" w:rsidRDefault="00653C82">
      <w:pPr>
        <w:spacing w:after="0" w:line="240" w:lineRule="auto"/>
      </w:pPr>
      <w:r>
        <w:separator/>
      </w:r>
    </w:p>
    <w:p w14:paraId="1CAF8811" w14:textId="77777777" w:rsidR="00653C82" w:rsidRDefault="00653C82"/>
  </w:endnote>
  <w:endnote w:type="continuationSeparator" w:id="0">
    <w:p w14:paraId="49BEF245" w14:textId="77777777" w:rsidR="00653C82" w:rsidRDefault="00653C82">
      <w:pPr>
        <w:spacing w:after="0" w:line="240" w:lineRule="auto"/>
      </w:pPr>
      <w:r>
        <w:continuationSeparator/>
      </w:r>
    </w:p>
    <w:p w14:paraId="3D611390" w14:textId="77777777" w:rsidR="00653C82" w:rsidRDefault="00653C8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77352A" w14:textId="77777777" w:rsidR="00004B21" w:rsidRDefault="00AA72A4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1B3DDF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F572E" w14:textId="77777777" w:rsidR="00653C82" w:rsidRDefault="00653C82">
      <w:pPr>
        <w:spacing w:after="0" w:line="240" w:lineRule="auto"/>
      </w:pPr>
      <w:r>
        <w:separator/>
      </w:r>
    </w:p>
    <w:p w14:paraId="7F803F19" w14:textId="77777777" w:rsidR="00653C82" w:rsidRDefault="00653C82"/>
  </w:footnote>
  <w:footnote w:type="continuationSeparator" w:id="0">
    <w:p w14:paraId="35D2F241" w14:textId="77777777" w:rsidR="00653C82" w:rsidRDefault="00653C82">
      <w:pPr>
        <w:spacing w:after="0" w:line="240" w:lineRule="auto"/>
      </w:pPr>
      <w:r>
        <w:continuationSeparator/>
      </w:r>
    </w:p>
    <w:p w14:paraId="78A46BB8" w14:textId="77777777" w:rsidR="00653C82" w:rsidRDefault="00653C82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95A40C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8FB0E3A"/>
    <w:multiLevelType w:val="multilevel"/>
    <w:tmpl w:val="D6E81B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Heading5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Heading6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pStyle w:val="Heading7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Heading8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pStyle w:val="Heading9"/>
      <w:lvlText w:val="%9."/>
      <w:lvlJc w:val="righ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9F3"/>
    <w:rsid w:val="00004B21"/>
    <w:rsid w:val="0013681A"/>
    <w:rsid w:val="001B3DDF"/>
    <w:rsid w:val="00216A18"/>
    <w:rsid w:val="002279F3"/>
    <w:rsid w:val="00317E33"/>
    <w:rsid w:val="003402B3"/>
    <w:rsid w:val="00363BA7"/>
    <w:rsid w:val="00464D18"/>
    <w:rsid w:val="00487D97"/>
    <w:rsid w:val="004A066C"/>
    <w:rsid w:val="00516123"/>
    <w:rsid w:val="00567E9A"/>
    <w:rsid w:val="005E18B3"/>
    <w:rsid w:val="00653C82"/>
    <w:rsid w:val="007D711E"/>
    <w:rsid w:val="008861FE"/>
    <w:rsid w:val="008A4D75"/>
    <w:rsid w:val="008C3A59"/>
    <w:rsid w:val="0090321F"/>
    <w:rsid w:val="00933A5C"/>
    <w:rsid w:val="00985BD9"/>
    <w:rsid w:val="00AA72A4"/>
    <w:rsid w:val="00BB7F3D"/>
    <w:rsid w:val="00C9216A"/>
    <w:rsid w:val="00CC1EBA"/>
    <w:rsid w:val="00D0091E"/>
    <w:rsid w:val="00F603B9"/>
    <w:rsid w:val="00F945ED"/>
    <w:rsid w:val="00FF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4B4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07070" w:themeColor="accent1"/>
        <w:sz w:val="22"/>
        <w:szCs w:val="22"/>
        <w:lang w:val="en-US" w:eastAsia="ja-JP" w:bidi="ar-SA"/>
      </w:rPr>
    </w:rPrDefault>
    <w:pPrDefault>
      <w:pPr>
        <w:spacing w:after="120" w:line="288" w:lineRule="auto"/>
        <w:ind w:left="360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numPr>
        <w:numId w:val="1"/>
      </w:numPr>
      <w:spacing w:before="600" w:after="60"/>
      <w:outlineLvl w:val="0"/>
    </w:pPr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paragraph" w:styleId="Heading2">
    <w:name w:val="heading 2"/>
    <w:basedOn w:val="Normal"/>
    <w:link w:val="Heading2Char"/>
    <w:uiPriority w:val="9"/>
    <w:unhideWhenUsed/>
    <w:qFormat/>
    <w:pPr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2E2E" w:themeColor="accent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pPr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Heading4">
    <w:name w:val="heading 4"/>
    <w:basedOn w:val="Normal"/>
    <w:link w:val="Heading4Char"/>
    <w:uiPriority w:val="9"/>
    <w:semiHidden/>
    <w:unhideWhenUsed/>
    <w:qFormat/>
    <w:pPr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spacing w:val="6"/>
    </w:rPr>
  </w:style>
  <w:style w:type="paragraph" w:styleId="Heading5">
    <w:name w:val="heading 5"/>
    <w:basedOn w:val="Normal"/>
    <w:link w:val="Heading5Char"/>
    <w:uiPriority w:val="9"/>
    <w:semiHidden/>
    <w:unhideWhenUsed/>
    <w:qFormat/>
    <w:pPr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paragraph" w:styleId="Heading6">
    <w:name w:val="heading 6"/>
    <w:basedOn w:val="Normal"/>
    <w:link w:val="Heading6Char"/>
    <w:uiPriority w:val="9"/>
    <w:semiHidden/>
    <w:unhideWhenUsed/>
    <w:qFormat/>
    <w:pPr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E2E2E" w:themeColor="accent2"/>
      <w:spacing w:val="12"/>
    </w:rPr>
  </w:style>
  <w:style w:type="paragraph" w:styleId="Heading7">
    <w:name w:val="heading 7"/>
    <w:basedOn w:val="Normal"/>
    <w:link w:val="Heading7Char"/>
    <w:uiPriority w:val="9"/>
    <w:semiHidden/>
    <w:unhideWhenUsed/>
    <w:qFormat/>
    <w:pPr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Cs/>
      <w:color w:val="2E2E2E" w:themeColor="accent2"/>
    </w:rPr>
  </w:style>
  <w:style w:type="paragraph" w:styleId="Heading8">
    <w:name w:val="heading 8"/>
    <w:basedOn w:val="Normal"/>
    <w:link w:val="Heading8Char"/>
    <w:uiPriority w:val="9"/>
    <w:semiHidden/>
    <w:unhideWhenUsed/>
    <w:qFormat/>
    <w:pPr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paragraph" w:styleId="Heading9">
    <w:name w:val="heading 9"/>
    <w:basedOn w:val="Normal"/>
    <w:link w:val="Heading9Char"/>
    <w:uiPriority w:val="9"/>
    <w:semiHidden/>
    <w:unhideWhenUsed/>
    <w:qFormat/>
    <w:pPr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aps/>
      <w:color w:val="2E2E2E" w:themeColor="accent2"/>
      <w:spacing w:val="14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2E2E" w:themeColor="accent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pacing w:val="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2E2E2E" w:themeColor="accent2"/>
      <w:spacing w:val="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2E2E2E" w:themeColor="accent2"/>
      <w:spacing w:val="1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2E2E2E" w:themeColor="accent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626262" w:themeColor="accent2" w:themeTint="BF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626262" w:themeColor="accent2" w:themeTint="BF"/>
      <w:szCs w:val="21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itle">
    <w:name w:val="Title"/>
    <w:basedOn w:val="Normal"/>
    <w:link w:val="TitleChar"/>
    <w:uiPriority w:val="2"/>
    <w:unhideWhenUsed/>
    <w:qFormat/>
    <w:pPr>
      <w:pBdr>
        <w:left w:val="single" w:sz="48" w:space="10" w:color="000000" w:themeColor="text1"/>
      </w:pBdr>
      <w:spacing w:before="240" w:after="0"/>
      <w:ind w:left="0"/>
      <w:contextualSpacing/>
    </w:pPr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2E2E2E" w:themeColor="accent2"/>
      <w:spacing w:val="6"/>
      <w:sz w:val="5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160"/>
      <w:ind w:left="360"/>
      <w:contextualSpacing/>
    </w:pPr>
    <w:rPr>
      <w:rFonts w:eastAsiaTheme="minorEastAsia"/>
      <w:i/>
      <w:spacing w:val="15"/>
      <w:sz w:val="32"/>
    </w:rPr>
  </w:style>
  <w:style w:type="paragraph" w:styleId="Date">
    <w:name w:val="Date"/>
    <w:basedOn w:val="Normal"/>
    <w:next w:val="Title"/>
    <w:link w:val="DateChar"/>
    <w:uiPriority w:val="2"/>
    <w:qFormat/>
    <w:pPr>
      <w:spacing w:after="360"/>
      <w:ind w:left="0"/>
    </w:pPr>
    <w:rPr>
      <w:sz w:val="28"/>
    </w:rPr>
  </w:style>
  <w:style w:type="character" w:customStyle="1" w:styleId="DateChar">
    <w:name w:val="Date Char"/>
    <w:basedOn w:val="DefaultParagraphFont"/>
    <w:link w:val="Date"/>
    <w:uiPriority w:val="2"/>
    <w:rPr>
      <w:sz w:val="28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olor w:val="2E2E2E" w:themeColor="accen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color w:val="2E2E2E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E2E2E" w:themeColor="accen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707070" w:themeColor="accent1"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707070" w:themeColor="accen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07070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numPr>
        <w:numId w:val="0"/>
      </w:numPr>
      <w:outlineLvl w:val="9"/>
    </w:p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15"/>
      <w:sz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6A18"/>
    <w:rPr>
      <w:color w:val="58A8AD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etbootstrap.com/examples/grid/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creminsdavid/Library/Containers/com.microsoft.Word/Data/Library/Caches/1033/TM10002082/Create%20an%20Outline.dotx" TargetMode="External"/></Relationships>
</file>

<file path=word/theme/theme1.xml><?xml version="1.0" encoding="utf-8"?>
<a:theme xmlns:a="http://schemas.openxmlformats.org/drawingml/2006/main" name="Outline">
  <a:themeElements>
    <a:clrScheme name="Custom 52">
      <a:dk1>
        <a:sysClr val="windowText" lastClr="000000"/>
      </a:dk1>
      <a:lt1>
        <a:sysClr val="window" lastClr="FFFFFF"/>
      </a:lt1>
      <a:dk2>
        <a:srgbClr val="707070"/>
      </a:dk2>
      <a:lt2>
        <a:srgbClr val="E8E8E8"/>
      </a:lt2>
      <a:accent1>
        <a:srgbClr val="707070"/>
      </a:accent1>
      <a:accent2>
        <a:srgbClr val="2E2E2E"/>
      </a:accent2>
      <a:accent3>
        <a:srgbClr val="BF584A"/>
      </a:accent3>
      <a:accent4>
        <a:srgbClr val="5985BD"/>
      </a:accent4>
      <a:accent5>
        <a:srgbClr val="FFBF7B"/>
      </a:accent5>
      <a:accent6>
        <a:srgbClr val="C16F94"/>
      </a:accent6>
      <a:hlink>
        <a:srgbClr val="58A8AD"/>
      </a:hlink>
      <a:folHlink>
        <a:srgbClr val="2B8073"/>
      </a:folHlink>
    </a:clrScheme>
    <a:fontScheme name="Cambria">
      <a:maj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メイリオ"/>
        <a:font script="Hang" typeface="맑은 고딕"/>
        <a:font script="Hans" typeface="微软雅黑"/>
        <a:font script="Hant" typeface="微軟正黑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Create an Outline.dotx</Template>
  <TotalTime>31</TotalTime>
  <Pages>2</Pages>
  <Words>138</Words>
  <Characters>792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Cremins</dc:creator>
  <cp:keywords/>
  <dc:description/>
  <cp:lastModifiedBy>David Cremins</cp:lastModifiedBy>
  <cp:revision>15</cp:revision>
  <dcterms:created xsi:type="dcterms:W3CDTF">2016-05-22T23:00:00Z</dcterms:created>
  <dcterms:modified xsi:type="dcterms:W3CDTF">2016-06-13T03:02:00Z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TF10002044</vt:lpwstr>
  </property>
</Properties>
</file>